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448F5" w14:textId="77777777" w:rsidR="00E77E97" w:rsidRDefault="0007421D">
      <w:pPr>
        <w:pStyle w:val="Name"/>
      </w:pPr>
      <w:r>
        <w:t>Mitchell</w:t>
      </w:r>
    </w:p>
    <w:p w14:paraId="19EFAA3C" w14:textId="77777777" w:rsidR="0007421D" w:rsidRDefault="0007421D">
      <w:pPr>
        <w:pStyle w:val="Name"/>
      </w:pPr>
      <w:r>
        <w:t>Jones</w:t>
      </w:r>
    </w:p>
    <w:p w14:paraId="1A62815D" w14:textId="730D0077" w:rsidR="00E77E97" w:rsidRDefault="0007421D">
      <w:pPr>
        <w:pStyle w:val="ContactInfo"/>
      </w:pPr>
      <w:r>
        <w:t xml:space="preserve">913 S CREST RD| 423-463-8887 | </w:t>
      </w:r>
      <w:hyperlink r:id="rId7" w:history="1">
        <w:r w:rsidR="00A367B8" w:rsidRPr="000463A7">
          <w:rPr>
            <w:rStyle w:val="Hyperlink"/>
          </w:rPr>
          <w:t>mitchell1997@gmail.com</w:t>
        </w:r>
      </w:hyperlink>
      <w:r w:rsidR="00A367B8">
        <w:t xml:space="preserve"> </w:t>
      </w:r>
    </w:p>
    <w:p w14:paraId="50097DCA" w14:textId="77777777" w:rsidR="00E77E97" w:rsidRDefault="0054792F">
      <w:pPr>
        <w:pStyle w:val="Heading1"/>
      </w:pPr>
      <w:sdt>
        <w:sdtPr>
          <w:id w:val="-819804518"/>
          <w:placeholder>
            <w:docPart w:val="3F88863F407E2A4FB1BFB0F2CF3BF4BC"/>
          </w:placeholder>
          <w:temporary/>
          <w:showingPlcHdr/>
          <w15:appearance w15:val="hidden"/>
        </w:sdtPr>
        <w:sdtEndPr/>
        <w:sdtContent>
          <w:r w:rsidR="00127EB1">
            <w:t>Skills Summary</w:t>
          </w:r>
        </w:sdtContent>
      </w:sdt>
    </w:p>
    <w:p w14:paraId="067D5022" w14:textId="1A527C3E" w:rsidR="003C44E8" w:rsidRPr="003C44E8" w:rsidRDefault="00E80B67" w:rsidP="003C44E8">
      <w:pPr>
        <w:pStyle w:val="Heading1"/>
        <w:rPr>
          <w:rFonts w:asciiTheme="minorHAnsi" w:hAnsiTheme="minorHAnsi"/>
          <w:b w:val="0"/>
          <w:spacing w:val="0"/>
          <w:sz w:val="22"/>
        </w:rPr>
      </w:pPr>
      <w:r>
        <w:rPr>
          <w:rFonts w:asciiTheme="minorHAnsi" w:hAnsiTheme="minorHAnsi"/>
          <w:b w:val="0"/>
          <w:spacing w:val="0"/>
          <w:sz w:val="22"/>
        </w:rPr>
        <w:t xml:space="preserve">I am confident in my ability to understand and solve problems using computer </w:t>
      </w:r>
      <w:r w:rsidR="003C44E8" w:rsidRPr="003C44E8">
        <w:rPr>
          <w:rFonts w:asciiTheme="minorHAnsi" w:hAnsiTheme="minorHAnsi"/>
          <w:b w:val="0"/>
          <w:spacing w:val="0"/>
          <w:sz w:val="22"/>
        </w:rPr>
        <w:t>languages</w:t>
      </w:r>
    </w:p>
    <w:p w14:paraId="26139CE0" w14:textId="37349D0A" w:rsidR="003C44E8" w:rsidRDefault="00E80B67" w:rsidP="003C44E8">
      <w:pPr>
        <w:pStyle w:val="Heading1"/>
        <w:rPr>
          <w:rFonts w:asciiTheme="minorHAnsi" w:hAnsiTheme="minorHAnsi"/>
          <w:b w:val="0"/>
          <w:spacing w:val="0"/>
          <w:sz w:val="22"/>
        </w:rPr>
      </w:pPr>
      <w:r>
        <w:rPr>
          <w:rFonts w:asciiTheme="minorHAnsi" w:hAnsiTheme="minorHAnsi"/>
          <w:b w:val="0"/>
          <w:spacing w:val="0"/>
          <w:sz w:val="22"/>
        </w:rPr>
        <w:t xml:space="preserve">and </w:t>
      </w:r>
      <w:r w:rsidRPr="003C44E8">
        <w:rPr>
          <w:rFonts w:asciiTheme="minorHAnsi" w:hAnsiTheme="minorHAnsi"/>
          <w:b w:val="0"/>
          <w:spacing w:val="0"/>
          <w:sz w:val="22"/>
        </w:rPr>
        <w:t>Object-Oriented</w:t>
      </w:r>
      <w:r>
        <w:rPr>
          <w:rFonts w:asciiTheme="minorHAnsi" w:hAnsiTheme="minorHAnsi"/>
          <w:b w:val="0"/>
          <w:spacing w:val="0"/>
          <w:sz w:val="22"/>
        </w:rPr>
        <w:t xml:space="preserve"> </w:t>
      </w:r>
      <w:r w:rsidR="003C44E8" w:rsidRPr="003C44E8">
        <w:rPr>
          <w:rFonts w:asciiTheme="minorHAnsi" w:hAnsiTheme="minorHAnsi"/>
          <w:b w:val="0"/>
          <w:spacing w:val="0"/>
          <w:sz w:val="22"/>
        </w:rPr>
        <w:t xml:space="preserve">Programming, </w:t>
      </w:r>
      <w:r w:rsidRPr="003C44E8">
        <w:rPr>
          <w:rFonts w:asciiTheme="minorHAnsi" w:hAnsiTheme="minorHAnsi"/>
          <w:b w:val="0"/>
          <w:spacing w:val="0"/>
          <w:sz w:val="22"/>
        </w:rPr>
        <w:t>the</w:t>
      </w:r>
      <w:r>
        <w:rPr>
          <w:rFonts w:asciiTheme="minorHAnsi" w:hAnsiTheme="minorHAnsi"/>
          <w:b w:val="0"/>
          <w:spacing w:val="0"/>
          <w:sz w:val="22"/>
        </w:rPr>
        <w:t xml:space="preserve"> languages I have used are</w:t>
      </w:r>
      <w:r w:rsidR="003C44E8" w:rsidRPr="003C44E8">
        <w:rPr>
          <w:rFonts w:asciiTheme="minorHAnsi" w:hAnsiTheme="minorHAnsi"/>
          <w:b w:val="0"/>
          <w:spacing w:val="0"/>
          <w:sz w:val="22"/>
        </w:rPr>
        <w:t xml:space="preserve"> PHP, JavaScript,</w:t>
      </w:r>
      <w:r>
        <w:rPr>
          <w:rFonts w:asciiTheme="minorHAnsi" w:hAnsiTheme="minorHAnsi"/>
          <w:b w:val="0"/>
          <w:spacing w:val="0"/>
          <w:sz w:val="22"/>
        </w:rPr>
        <w:t xml:space="preserve"> </w:t>
      </w:r>
      <w:r w:rsidR="003C44E8" w:rsidRPr="003C44E8">
        <w:rPr>
          <w:rFonts w:asciiTheme="minorHAnsi" w:hAnsiTheme="minorHAnsi"/>
          <w:b w:val="0"/>
          <w:spacing w:val="0"/>
          <w:sz w:val="22"/>
        </w:rPr>
        <w:t>Java, P</w:t>
      </w:r>
      <w:r>
        <w:rPr>
          <w:rFonts w:asciiTheme="minorHAnsi" w:hAnsiTheme="minorHAnsi"/>
          <w:b w:val="0"/>
          <w:spacing w:val="0"/>
          <w:sz w:val="22"/>
        </w:rPr>
        <w:t>ython, HTML, CSS, and I have worked with MYSQL databases for web</w:t>
      </w:r>
      <w:r w:rsidR="003C44E8" w:rsidRPr="003C44E8">
        <w:rPr>
          <w:rFonts w:asciiTheme="minorHAnsi" w:hAnsiTheme="minorHAnsi"/>
          <w:b w:val="0"/>
          <w:spacing w:val="0"/>
          <w:sz w:val="22"/>
        </w:rPr>
        <w:t xml:space="preserve"> development on the Microsoft Azure platform.</w:t>
      </w:r>
      <w:r>
        <w:rPr>
          <w:rFonts w:asciiTheme="minorHAnsi" w:hAnsiTheme="minorHAnsi"/>
          <w:b w:val="0"/>
          <w:spacing w:val="0"/>
          <w:sz w:val="22"/>
        </w:rPr>
        <w:t xml:space="preserve"> Bootstrap is a framework I use frequently for my web applications when it comes to front end.</w:t>
      </w:r>
      <w:r w:rsidR="003C44E8" w:rsidRPr="003C44E8">
        <w:rPr>
          <w:rFonts w:asciiTheme="minorHAnsi" w:hAnsiTheme="minorHAnsi"/>
          <w:b w:val="0"/>
          <w:spacing w:val="0"/>
          <w:sz w:val="22"/>
        </w:rPr>
        <w:t xml:space="preserve"> I have used MVC programming and Razer pages for we</w:t>
      </w:r>
      <w:r>
        <w:rPr>
          <w:rFonts w:asciiTheme="minorHAnsi" w:hAnsiTheme="minorHAnsi"/>
          <w:b w:val="0"/>
          <w:spacing w:val="0"/>
          <w:sz w:val="22"/>
        </w:rPr>
        <w:t xml:space="preserve">b applications on Azure. I am </w:t>
      </w:r>
      <w:r w:rsidR="003C44E8" w:rsidRPr="003C44E8">
        <w:rPr>
          <w:rFonts w:asciiTheme="minorHAnsi" w:hAnsiTheme="minorHAnsi"/>
          <w:b w:val="0"/>
          <w:spacing w:val="0"/>
          <w:sz w:val="22"/>
        </w:rPr>
        <w:t>a quick learner and</w:t>
      </w:r>
      <w:r>
        <w:rPr>
          <w:rFonts w:asciiTheme="minorHAnsi" w:hAnsiTheme="minorHAnsi"/>
          <w:b w:val="0"/>
          <w:spacing w:val="0"/>
          <w:sz w:val="22"/>
        </w:rPr>
        <w:t xml:space="preserve"> know how to stay focused and collaborative in a group setting following short </w:t>
      </w:r>
      <w:r w:rsidR="003C44E8" w:rsidRPr="003C44E8">
        <w:rPr>
          <w:rFonts w:asciiTheme="minorHAnsi" w:hAnsiTheme="minorHAnsi"/>
          <w:b w:val="0"/>
          <w:spacing w:val="0"/>
          <w:sz w:val="22"/>
        </w:rPr>
        <w:t>deadlines.</w:t>
      </w:r>
    </w:p>
    <w:p w14:paraId="1DFBBD7B" w14:textId="77777777" w:rsidR="003C44E8" w:rsidRDefault="003C44E8" w:rsidP="003C44E8">
      <w:pPr>
        <w:pStyle w:val="Heading1"/>
        <w:rPr>
          <w:rFonts w:asciiTheme="minorHAnsi" w:hAnsiTheme="minorHAnsi"/>
          <w:b w:val="0"/>
          <w:spacing w:val="0"/>
          <w:sz w:val="22"/>
        </w:rPr>
      </w:pPr>
    </w:p>
    <w:p w14:paraId="40F3BE38" w14:textId="5975F9C4" w:rsidR="00E77E97" w:rsidRDefault="0054792F" w:rsidP="003C44E8">
      <w:pPr>
        <w:pStyle w:val="Heading1"/>
      </w:pPr>
      <w:sdt>
        <w:sdtPr>
          <w:id w:val="-1150367223"/>
          <w:placeholder>
            <w:docPart w:val="860DC5DFA7FA2641963FF6749F1A2DC1"/>
          </w:placeholder>
          <w:temporary/>
          <w:showingPlcHdr/>
          <w15:appearance w15:val="hidden"/>
        </w:sdtPr>
        <w:sdtEndPr/>
        <w:sdtContent>
          <w:r w:rsidR="00127EB1">
            <w:t>Education</w:t>
          </w:r>
        </w:sdtContent>
      </w:sdt>
    </w:p>
    <w:p w14:paraId="61D5374B" w14:textId="5B1623FF" w:rsidR="00E77E97" w:rsidRDefault="002A4D8F">
      <w:r>
        <w:t>High school</w:t>
      </w:r>
      <w:r w:rsidR="00A23DB7">
        <w:t xml:space="preserve"> Diploma </w:t>
      </w:r>
      <w:r w:rsidR="00B4199A">
        <w:t xml:space="preserve">/ Spring 2015 </w:t>
      </w:r>
    </w:p>
    <w:p w14:paraId="0E192171" w14:textId="6668C777" w:rsidR="00614119" w:rsidRDefault="00614119">
      <w:r>
        <w:t>Currently enrolled in Chattanooga State, but planning to transfer to UTC in the Spring to pursue Computer Science</w:t>
      </w:r>
      <w:r w:rsidR="00C12CFA">
        <w:t>.</w:t>
      </w:r>
    </w:p>
    <w:p w14:paraId="5CB8FE1D" w14:textId="3FF98F3A" w:rsidR="00F2002C" w:rsidRDefault="00F2002C"/>
    <w:p w14:paraId="4CD1306F" w14:textId="77777777" w:rsidR="00F2002C" w:rsidRDefault="00F2002C" w:rsidP="00F2002C">
      <w:r>
        <w:t>Computer science transfer in Computer science</w:t>
      </w:r>
    </w:p>
    <w:p w14:paraId="103BEE6A" w14:textId="77777777" w:rsidR="00F2002C" w:rsidRDefault="00F2002C" w:rsidP="00F2002C">
      <w:r>
        <w:t>Chattanooga State Community College - Chattanooga, TN</w:t>
      </w:r>
    </w:p>
    <w:p w14:paraId="4E492971" w14:textId="6636150C" w:rsidR="00F2002C" w:rsidRDefault="00F2002C" w:rsidP="00F2002C">
      <w:r>
        <w:t>August 2015 to January 2018</w:t>
      </w:r>
    </w:p>
    <w:p w14:paraId="71A35E4B" w14:textId="77777777" w:rsidR="00F2002C" w:rsidRDefault="00F2002C" w:rsidP="00F2002C"/>
    <w:p w14:paraId="41AC7AFE" w14:textId="67C7A8CB" w:rsidR="00F2002C" w:rsidRDefault="00F2002C" w:rsidP="00F2002C">
      <w:r>
        <w:t>BS in Computer Science: Software Systems</w:t>
      </w:r>
    </w:p>
    <w:p w14:paraId="10F73F7D" w14:textId="77777777" w:rsidR="00F2002C" w:rsidRDefault="00F2002C" w:rsidP="00F2002C">
      <w:r>
        <w:t>University of Tennessee at Chattanooga - Chattanooga, TN</w:t>
      </w:r>
    </w:p>
    <w:p w14:paraId="63F8851A" w14:textId="784B5062" w:rsidR="00F2002C" w:rsidRDefault="00F2002C" w:rsidP="00F2002C">
      <w:r>
        <w:t>January 2018 to December 2020</w:t>
      </w:r>
    </w:p>
    <w:p w14:paraId="4C5FA395" w14:textId="09D52C8C" w:rsidR="00E77E97" w:rsidRDefault="0054792F" w:rsidP="00073662">
      <w:pPr>
        <w:pStyle w:val="Heading1"/>
      </w:pPr>
      <w:sdt>
        <w:sdtPr>
          <w:id w:val="617349259"/>
          <w:placeholder>
            <w:docPart w:val="430D9A794AFB0C46B70D5011FAAA5F6A"/>
          </w:placeholder>
          <w:temporary/>
          <w:showingPlcHdr/>
          <w15:appearance w15:val="hidden"/>
        </w:sdtPr>
        <w:sdtEndPr/>
        <w:sdtContent>
          <w:r w:rsidR="00127EB1">
            <w:t>Experience</w:t>
          </w:r>
        </w:sdtContent>
      </w:sdt>
    </w:p>
    <w:p w14:paraId="0C1365A5" w14:textId="13EE158E" w:rsidR="00E77E97" w:rsidRDefault="00E80B67">
      <w:pPr>
        <w:pStyle w:val="Heading3"/>
      </w:pPr>
      <w:r>
        <w:t>Sales Associate</w:t>
      </w:r>
      <w:r w:rsidR="00C12CFA">
        <w:t xml:space="preserve"> / Target Corp</w:t>
      </w:r>
    </w:p>
    <w:p w14:paraId="4854C197" w14:textId="12B040BB" w:rsidR="00255239" w:rsidRDefault="00E80B67" w:rsidP="00F2002C">
      <w:r>
        <w:t xml:space="preserve">I worked for Target for 5 years and my responsibilities changed from being a cashier to becoming a key holder with added responsibilities of running my own </w:t>
      </w:r>
      <w:r w:rsidR="00F2002C">
        <w:t>department.</w:t>
      </w:r>
    </w:p>
    <w:p w14:paraId="3BF5AA61" w14:textId="77777777" w:rsidR="00F2002C" w:rsidRDefault="00F2002C" w:rsidP="00F2002C"/>
    <w:p w14:paraId="79690E80" w14:textId="5F7EE3B6" w:rsidR="00F2002C" w:rsidRDefault="00F2002C" w:rsidP="00F2002C">
      <w:r>
        <w:t>Web applications</w:t>
      </w:r>
      <w:r w:rsidR="00E80B67">
        <w:t xml:space="preserve"> / Airnet Group</w:t>
      </w:r>
      <w:bookmarkStart w:id="0" w:name="_GoBack"/>
      <w:bookmarkEnd w:id="0"/>
    </w:p>
    <w:p w14:paraId="759BF63C" w14:textId="6C6F01D6" w:rsidR="00F2002C" w:rsidRPr="00255239" w:rsidRDefault="00F2002C" w:rsidP="00F2002C">
      <w:r>
        <w:t>I have developed asp.NET applications for Microsoft Azure for a company called Airnet Group in Chattanooga Tennessee involving a POC user interface that interacted with a SQL database.</w:t>
      </w:r>
    </w:p>
    <w:sectPr w:rsidR="00F2002C" w:rsidRPr="00255239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E69CD" w14:textId="77777777" w:rsidR="0054792F" w:rsidRDefault="0054792F">
      <w:pPr>
        <w:spacing w:after="0" w:line="240" w:lineRule="auto"/>
      </w:pPr>
      <w:r>
        <w:separator/>
      </w:r>
    </w:p>
  </w:endnote>
  <w:endnote w:type="continuationSeparator" w:id="0">
    <w:p w14:paraId="5F5548B3" w14:textId="77777777" w:rsidR="0054792F" w:rsidRDefault="0054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27658" w14:textId="77777777" w:rsidR="00E77E97" w:rsidRDefault="00127EB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22A15" w14:textId="77777777" w:rsidR="0054792F" w:rsidRDefault="0054792F">
      <w:pPr>
        <w:spacing w:after="0" w:line="240" w:lineRule="auto"/>
      </w:pPr>
      <w:r>
        <w:separator/>
      </w:r>
    </w:p>
  </w:footnote>
  <w:footnote w:type="continuationSeparator" w:id="0">
    <w:p w14:paraId="2E48FA4E" w14:textId="77777777" w:rsidR="0054792F" w:rsidRDefault="00547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BB311" w14:textId="77777777" w:rsidR="00E77E97" w:rsidRDefault="00127EB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376776B" wp14:editId="42D00EC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340497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C2gziS/gAAAOEBAAATAAAAAAAAAAAAAAAA&#10;AAAAAABbQ29udGVudF9UeXBlc10ueG1sUEsBAi0AFAAGAAgAAAAhADj9If/WAAAAlAEAAAsAAAAA&#10;AAAAAAAAAAAALwEAAF9yZWxzLy5yZWxzUEsBAi0AFAAGAAgAAAAhADYA3PEhAwAAywoAAA4AAAAA&#10;AAAAAAAAAAAALgIAAGRycy9lMm9Eb2MueG1sUEsBAi0AFAAGAAgAAAAhAJH4R3/dAAAABgEAAA8A&#10;AAAAAAAAAAAAAAAAewUAAGRycy9kb3ducmV2LnhtbFBLBQYAAAAABAAEAPMAAACFBgAAAAA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680A3" w14:textId="77777777" w:rsidR="00E77E97" w:rsidRDefault="00127EB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2D49A86" wp14:editId="7138EE8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2794CB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277C37"/>
    <w:multiLevelType w:val="hybridMultilevel"/>
    <w:tmpl w:val="5B86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21D"/>
    <w:rsid w:val="00073662"/>
    <w:rsid w:val="0007421D"/>
    <w:rsid w:val="00091C70"/>
    <w:rsid w:val="000C1D92"/>
    <w:rsid w:val="00127EB1"/>
    <w:rsid w:val="00211B8D"/>
    <w:rsid w:val="00255239"/>
    <w:rsid w:val="002A4D8F"/>
    <w:rsid w:val="002F5907"/>
    <w:rsid w:val="00357D67"/>
    <w:rsid w:val="003C44E8"/>
    <w:rsid w:val="0041568E"/>
    <w:rsid w:val="00471351"/>
    <w:rsid w:val="0054792F"/>
    <w:rsid w:val="005A1313"/>
    <w:rsid w:val="00614119"/>
    <w:rsid w:val="00802594"/>
    <w:rsid w:val="008A500D"/>
    <w:rsid w:val="00996688"/>
    <w:rsid w:val="00A215C1"/>
    <w:rsid w:val="00A23DB7"/>
    <w:rsid w:val="00A367B8"/>
    <w:rsid w:val="00A51E35"/>
    <w:rsid w:val="00AB4A3A"/>
    <w:rsid w:val="00B4199A"/>
    <w:rsid w:val="00C12CFA"/>
    <w:rsid w:val="00C2603F"/>
    <w:rsid w:val="00D63A3B"/>
    <w:rsid w:val="00E77E97"/>
    <w:rsid w:val="00E80B67"/>
    <w:rsid w:val="00F2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95FED"/>
  <w15:chartTrackingRefBased/>
  <w15:docId w15:val="{DBD0D8F5-4CBE-224A-8E27-FA49DF06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A367B8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7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tchell1997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%7b66544F75-274D-4643-BBFB-156C50271E22%7dtf500020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88863F407E2A4FB1BFB0F2CF3BF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7D361-A505-5545-BB5C-6052F5485A9C}"/>
      </w:docPartPr>
      <w:docPartBody>
        <w:p w:rsidR="008722DE" w:rsidRDefault="000E763F">
          <w:pPr>
            <w:pStyle w:val="3F88863F407E2A4FB1BFB0F2CF3BF4BC"/>
          </w:pPr>
          <w:r>
            <w:t>Skills Summary</w:t>
          </w:r>
        </w:p>
      </w:docPartBody>
    </w:docPart>
    <w:docPart>
      <w:docPartPr>
        <w:name w:val="860DC5DFA7FA2641963FF6749F1A2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504A9-07FC-9C41-AED8-CC38B4D75D98}"/>
      </w:docPartPr>
      <w:docPartBody>
        <w:p w:rsidR="008722DE" w:rsidRDefault="000E763F">
          <w:pPr>
            <w:pStyle w:val="860DC5DFA7FA2641963FF6749F1A2DC1"/>
          </w:pPr>
          <w:r>
            <w:t>Education</w:t>
          </w:r>
        </w:p>
      </w:docPartBody>
    </w:docPart>
    <w:docPart>
      <w:docPartPr>
        <w:name w:val="430D9A794AFB0C46B70D5011FAAA5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49D3F-DF03-7846-8C7D-5DC5A044D80E}"/>
      </w:docPartPr>
      <w:docPartBody>
        <w:p w:rsidR="008722DE" w:rsidRDefault="000E763F">
          <w:pPr>
            <w:pStyle w:val="430D9A794AFB0C46B70D5011FAAA5F6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3F"/>
    <w:rsid w:val="000E763F"/>
    <w:rsid w:val="008722DE"/>
    <w:rsid w:val="00D2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E668D4F9658A44BE35A4F8E001F9C9">
    <w:name w:val="48E668D4F9658A44BE35A4F8E001F9C9"/>
  </w:style>
  <w:style w:type="paragraph" w:customStyle="1" w:styleId="3B50CC8D772CDA4BB25D918C8C21B9B4">
    <w:name w:val="3B50CC8D772CDA4BB25D918C8C21B9B4"/>
  </w:style>
  <w:style w:type="paragraph" w:customStyle="1" w:styleId="3F88863F407E2A4FB1BFB0F2CF3BF4BC">
    <w:name w:val="3F88863F407E2A4FB1BFB0F2CF3BF4BC"/>
  </w:style>
  <w:style w:type="paragraph" w:customStyle="1" w:styleId="985F3885FEC9524CA84904EAFC06E28F">
    <w:name w:val="985F3885FEC9524CA84904EAFC06E28F"/>
  </w:style>
  <w:style w:type="paragraph" w:customStyle="1" w:styleId="860DC5DFA7FA2641963FF6749F1A2DC1">
    <w:name w:val="860DC5DFA7FA2641963FF6749F1A2DC1"/>
  </w:style>
  <w:style w:type="paragraph" w:customStyle="1" w:styleId="EB7747C614C7EE43A40A3737FC74728B">
    <w:name w:val="EB7747C614C7EE43A40A3737FC74728B"/>
  </w:style>
  <w:style w:type="paragraph" w:customStyle="1" w:styleId="2C4721B33B7B8E49AF5AD429AE8F245E">
    <w:name w:val="2C4721B33B7B8E49AF5AD429AE8F245E"/>
  </w:style>
  <w:style w:type="paragraph" w:customStyle="1" w:styleId="430D9A794AFB0C46B70D5011FAAA5F6A">
    <w:name w:val="430D9A794AFB0C46B70D5011FAAA5F6A"/>
  </w:style>
  <w:style w:type="paragraph" w:customStyle="1" w:styleId="0C5E9A482CC7DB44AD03626B87C449CC">
    <w:name w:val="0C5E9A482CC7DB44AD03626B87C449CC"/>
  </w:style>
  <w:style w:type="paragraph" w:customStyle="1" w:styleId="EFD3437AF9D232479B7D7092ECE2EAB7">
    <w:name w:val="EFD3437AF9D232479B7D7092ECE2EAB7"/>
  </w:style>
  <w:style w:type="paragraph" w:customStyle="1" w:styleId="AEC6254D249C3346874797EBCF26FA41">
    <w:name w:val="AEC6254D249C3346874797EBCF26FA41"/>
  </w:style>
  <w:style w:type="paragraph" w:customStyle="1" w:styleId="56A66C950E3C9E48977AE88A0537672A">
    <w:name w:val="56A66C950E3C9E48977AE88A0537672A"/>
  </w:style>
  <w:style w:type="paragraph" w:customStyle="1" w:styleId="8FE16EF10A504F4DA593AE1109C68BE9">
    <w:name w:val="8FE16EF10A504F4DA593AE1109C68BE9"/>
  </w:style>
  <w:style w:type="paragraph" w:customStyle="1" w:styleId="903D62F26D8E934686A49063748DBFF7">
    <w:name w:val="903D62F26D8E934686A49063748DB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{66544F75-274D-4643-BBFB-156C50271E22}tf50002038</Template>
  <TotalTime>16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Jones</dc:creator>
  <cp:keywords/>
  <dc:description/>
  <cp:lastModifiedBy>Mitchell Jones</cp:lastModifiedBy>
  <cp:revision>4</cp:revision>
  <dcterms:created xsi:type="dcterms:W3CDTF">2017-12-06T20:12:00Z</dcterms:created>
  <dcterms:modified xsi:type="dcterms:W3CDTF">2018-09-23T02:02:00Z</dcterms:modified>
</cp:coreProperties>
</file>